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6C08A0">
        <w:tc>
          <w:tcPr>
            <w:tcW w:w="5013" w:type="dxa"/>
            <w:vAlign w:val="bottom"/>
          </w:tcPr>
          <w:p w:rsidR="00C84833" w:rsidRDefault="001E7C21" w:rsidP="00AA3858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C489262EDA5D40DF94ACFE9CC98C597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AA3858">
                  <w:t>Mayank</w:t>
                </w:r>
                <w:proofErr w:type="spellEnd"/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AF955AF5FA71470A970C88B7E6A0666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AA3858">
                  <w:t>Rathore</w:t>
                </w:r>
                <w:proofErr w:type="spellEnd"/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1E7C21" w:rsidP="00EB05C3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25D762C757A741A28B9187FA90673216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EB05C3">
                        <w:t xml:space="preserve">T-4, Ward No.6,  </w:t>
                      </w:r>
                      <w:proofErr w:type="spellStart"/>
                      <w:r w:rsidR="00EB05C3">
                        <w:t>Mehrauli</w:t>
                      </w:r>
                      <w:proofErr w:type="spellEnd"/>
                      <w:r w:rsidR="00EB05C3">
                        <w:t xml:space="preserve"> , New Delhi- 110030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005159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63DA45D4FE2345E181B563F18C218A7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AA3858" w:rsidP="00AA3858">
                      <w:pPr>
                        <w:pStyle w:val="ContactInfo"/>
                      </w:pPr>
                      <w:r>
                        <w:t>+91 7827916970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55B754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7E14E6CED23A426EAFB5F38C36C6463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AA3858" w:rsidP="00AA3858">
                      <w:pPr>
                        <w:pStyle w:val="ContactInfo"/>
                      </w:pPr>
                      <w:r>
                        <w:t>mayankrathore2018@gmail.com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935EFB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CB30A424AD034478BD6E4667E6B6FCD8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EB05C3" w:rsidP="00932D92">
                      <w:pPr>
                        <w:pStyle w:val="ContactInfo"/>
                      </w:pPr>
                      <w:r>
                        <w:t>https://www.linkedin.com/in/mayank-rathore-6b726721b/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914C4D3" wp14:editId="6CCF953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D64E5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932D92" w:rsidP="00EB05C3">
                  <w:pPr>
                    <w:pStyle w:val="ContactInfo"/>
                    <w:jc w:val="left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EB05C3">
                  <w:pPr>
                    <w:pStyle w:val="Icons"/>
                    <w:jc w:val="left"/>
                  </w:pP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Default="005437DA">
      <w:r>
        <w:t>Career Objective to be a researcher in the field of computer science.</w:t>
      </w:r>
    </w:p>
    <w:p w:rsidR="00AD13CB" w:rsidRDefault="001E7C21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76815DDE97B34F60883395A49E562980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5B1D68" w:rsidRDefault="00EB05C3" w:rsidP="00BC7376">
            <w:pPr>
              <w:pStyle w:val="ListBullet"/>
              <w:numPr>
                <w:ilvl w:val="0"/>
                <w:numId w:val="4"/>
              </w:numPr>
            </w:pPr>
            <w:r>
              <w:t>Fast Typing Speed: can type at 85 wpm</w:t>
            </w:r>
            <w:r w:rsidR="005A3865">
              <w:t xml:space="preserve"> (words per minute)</w:t>
            </w:r>
            <w:r>
              <w:t xml:space="preserve"> </w:t>
            </w:r>
            <w:r w:rsidR="005A3865">
              <w:t xml:space="preserve">on an </w:t>
            </w:r>
            <w:r>
              <w:t>average.</w:t>
            </w:r>
          </w:p>
          <w:p w:rsidR="00752315" w:rsidRPr="004937AE" w:rsidRDefault="006661B2" w:rsidP="00EB05C3">
            <w:pPr>
              <w:pStyle w:val="ListBullet"/>
              <w:numPr>
                <w:ilvl w:val="0"/>
                <w:numId w:val="4"/>
              </w:numPr>
            </w:pPr>
            <w:r>
              <w:t>Familiar with</w:t>
            </w:r>
            <w:r w:rsidR="00EB05C3">
              <w:t xml:space="preserve"> C and MySQL.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RDefault="006661B2" w:rsidP="00BC7376">
            <w:pPr>
              <w:pStyle w:val="ListBullet"/>
            </w:pPr>
            <w:r>
              <w:t>Familiar with Linux.</w:t>
            </w:r>
          </w:p>
          <w:p w:rsidR="00752315" w:rsidRPr="004937AE" w:rsidRDefault="006661B2" w:rsidP="006661B2">
            <w:pPr>
              <w:pStyle w:val="ListBullet"/>
            </w:pPr>
            <w:r>
              <w:t>Intermediate Experience in Python Language.</w:t>
            </w:r>
          </w:p>
        </w:tc>
      </w:tr>
    </w:tbl>
    <w:p w:rsidR="005B1D68" w:rsidRDefault="001E7C21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B3B9CD136FFE45388F7952FED2A88AE6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23705D" w:rsidRPr="00D413F9" w:rsidRDefault="00A2180E" w:rsidP="00D413F9">
      <w:pPr>
        <w:pStyle w:val="Heading3"/>
      </w:pPr>
      <w:r>
        <w:t>FRESHER</w:t>
      </w:r>
    </w:p>
    <w:p w:rsidR="0070237E" w:rsidRDefault="001E7C21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32E13711A70E48EAAEF41F94FF5EE1A0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Default="00B00FF7" w:rsidP="0070237E">
      <w:pPr>
        <w:pStyle w:val="Heading3"/>
      </w:pPr>
      <w:r>
        <w:t>06/2020</w:t>
      </w:r>
    </w:p>
    <w:p w:rsidR="0070237E" w:rsidRPr="00513EFC" w:rsidRDefault="00B00FF7" w:rsidP="00513EFC">
      <w:pPr>
        <w:pStyle w:val="Heading2"/>
      </w:pPr>
      <w:r>
        <w:t>Matriculate Education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 xml:space="preserve">Baba Banda Singh Bahadur Memorial Secondary School, </w:t>
      </w:r>
      <w:proofErr w:type="spellStart"/>
      <w:r>
        <w:rPr>
          <w:rStyle w:val="Emphasis"/>
        </w:rPr>
        <w:t>Mehrauli</w:t>
      </w:r>
      <w:proofErr w:type="spellEnd"/>
      <w:r>
        <w:rPr>
          <w:rStyle w:val="Emphasis"/>
        </w:rPr>
        <w:t>, New Delhi-110030</w:t>
      </w:r>
    </w:p>
    <w:p w:rsidR="0070237E" w:rsidRDefault="00B00FF7" w:rsidP="0070237E">
      <w:r>
        <w:t>Secured 85% in 10</w:t>
      </w:r>
      <w:r w:rsidRPr="00B00FF7">
        <w:rPr>
          <w:vertAlign w:val="superscript"/>
        </w:rPr>
        <w:t>th</w:t>
      </w:r>
      <w:r>
        <w:t xml:space="preserve"> Examinations.</w:t>
      </w:r>
    </w:p>
    <w:p w:rsidR="0070237E" w:rsidRDefault="00EE2F6C" w:rsidP="0070237E">
      <w:pPr>
        <w:pStyle w:val="Heading3"/>
      </w:pPr>
      <w:r>
        <w:t>07/2022</w:t>
      </w:r>
    </w:p>
    <w:p w:rsidR="0070237E" w:rsidRDefault="00B00FF7" w:rsidP="0070237E">
      <w:pPr>
        <w:pStyle w:val="Heading2"/>
      </w:pPr>
      <w:r>
        <w:t>Senior Secondary Education</w:t>
      </w:r>
      <w:r w:rsidR="00E03F71">
        <w:t xml:space="preserve"> </w:t>
      </w:r>
      <w:r w:rsidR="0095272C">
        <w:t>/</w:t>
      </w:r>
      <w:r w:rsidR="0070237E">
        <w:t xml:space="preserve"> </w:t>
      </w:r>
      <w:proofErr w:type="spellStart"/>
      <w:r w:rsidR="00EE2F6C">
        <w:rPr>
          <w:rStyle w:val="Emphasis"/>
        </w:rPr>
        <w:t>Navyug</w:t>
      </w:r>
      <w:proofErr w:type="spellEnd"/>
      <w:r w:rsidR="00EE2F6C">
        <w:rPr>
          <w:rStyle w:val="Emphasis"/>
        </w:rPr>
        <w:t xml:space="preserve"> School, </w:t>
      </w:r>
      <w:proofErr w:type="spellStart"/>
      <w:r w:rsidR="00EE2F6C">
        <w:rPr>
          <w:rStyle w:val="Emphasis"/>
        </w:rPr>
        <w:t>Sarojini</w:t>
      </w:r>
      <w:proofErr w:type="spellEnd"/>
      <w:r w:rsidR="00EE2F6C">
        <w:rPr>
          <w:rStyle w:val="Emphasis"/>
        </w:rPr>
        <w:t xml:space="preserve"> Nagar - 110007</w:t>
      </w:r>
    </w:p>
    <w:p w:rsidR="0070237E" w:rsidRPr="0070237E" w:rsidRDefault="00340024" w:rsidP="0070237E">
      <w:r>
        <w:t>Secured 82% in 12</w:t>
      </w:r>
      <w:r>
        <w:rPr>
          <w:vertAlign w:val="superscript"/>
        </w:rPr>
        <w:t xml:space="preserve">th </w:t>
      </w:r>
      <w:r>
        <w:t>Examinations in PCM</w:t>
      </w:r>
    </w:p>
    <w:p w:rsidR="00434074" w:rsidRDefault="001E7C21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96DAD9704CAE404DB27C82058EFC8440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:rsidR="00A2180E" w:rsidRDefault="00A2180E" w:rsidP="00A2180E">
      <w:r>
        <w:t>Hobbies:</w:t>
      </w:r>
    </w:p>
    <w:p w:rsidR="00A2180E" w:rsidRDefault="00A2180E" w:rsidP="00A2180E">
      <w:r>
        <w:t xml:space="preserve">Listening Songs, practicing typing, solving </w:t>
      </w:r>
      <w:proofErr w:type="spellStart"/>
      <w:r>
        <w:t>rubix</w:t>
      </w:r>
      <w:proofErr w:type="spellEnd"/>
      <w:r>
        <w:t xml:space="preserve"> cube and watching e</w:t>
      </w:r>
      <w:r w:rsidR="005A3865">
        <w:t>-</w:t>
      </w:r>
      <w:r>
        <w:t>sports.</w:t>
      </w:r>
    </w:p>
    <w:p w:rsidR="009273C4" w:rsidRDefault="009273C4" w:rsidP="00A2180E">
      <w:r>
        <w:t>Other Achievements:</w:t>
      </w:r>
    </w:p>
    <w:p w:rsidR="005A3865" w:rsidRDefault="005A3865" w:rsidP="00A2180E">
      <w:r>
        <w:t xml:space="preserve">Completed Specialization in IT Automation in Python by Google: </w:t>
      </w:r>
      <w:hyperlink r:id="rId9" w:history="1">
        <w:r w:rsidRPr="008D578E">
          <w:rPr>
            <w:rStyle w:val="Hyperlink"/>
          </w:rPr>
          <w:t>https://drive.google.com/file/d/1WrU1XkxkURcc1ut7kXHKLNZXqxL8Ycuy/view?usp=sharing</w:t>
        </w:r>
      </w:hyperlink>
    </w:p>
    <w:p w:rsidR="005A3865" w:rsidRDefault="005A3865" w:rsidP="00A2180E">
      <w:r>
        <w:lastRenderedPageBreak/>
        <w:t xml:space="preserve">Completed a 2-week mentorship </w:t>
      </w:r>
      <w:proofErr w:type="spellStart"/>
      <w:r>
        <w:t>programme</w:t>
      </w:r>
      <w:proofErr w:type="spellEnd"/>
      <w:r>
        <w:t xml:space="preserve"> by </w:t>
      </w:r>
      <w:proofErr w:type="gramStart"/>
      <w:r>
        <w:t>AIM(</w:t>
      </w:r>
      <w:proofErr w:type="gramEnd"/>
      <w:r>
        <w:t>Atal Innovation Mission) and IBM:</w:t>
      </w:r>
    </w:p>
    <w:p w:rsidR="005A3865" w:rsidRDefault="005A3865" w:rsidP="00A2180E">
      <w:hyperlink r:id="rId10" w:history="1">
        <w:r w:rsidRPr="008D578E">
          <w:rPr>
            <w:rStyle w:val="Hyperlink"/>
          </w:rPr>
          <w:t>https://drive.google.com/file/d/1W_WbvCvlsHmf_sb20FLVTQBIyZCtNucd/view?usp=sharing</w:t>
        </w:r>
      </w:hyperlink>
    </w:p>
    <w:p w:rsidR="005A3865" w:rsidRDefault="005A3865" w:rsidP="00A2180E">
      <w:bookmarkStart w:id="0" w:name="_GoBack"/>
      <w:bookmarkEnd w:id="0"/>
    </w:p>
    <w:p w:rsidR="009273C4" w:rsidRPr="00BC7376" w:rsidRDefault="009273C4" w:rsidP="00A2180E"/>
    <w:sectPr w:rsidR="009273C4" w:rsidRPr="00BC7376" w:rsidSect="00D92B95">
      <w:footerReference w:type="default" r:id="rId11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C21" w:rsidRDefault="001E7C21" w:rsidP="00725803">
      <w:pPr>
        <w:spacing w:after="0"/>
      </w:pPr>
      <w:r>
        <w:separator/>
      </w:r>
    </w:p>
  </w:endnote>
  <w:endnote w:type="continuationSeparator" w:id="0">
    <w:p w:rsidR="001E7C21" w:rsidRDefault="001E7C2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8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C21" w:rsidRDefault="001E7C21" w:rsidP="00725803">
      <w:pPr>
        <w:spacing w:after="0"/>
      </w:pPr>
      <w:r>
        <w:separator/>
      </w:r>
    </w:p>
  </w:footnote>
  <w:footnote w:type="continuationSeparator" w:id="0">
    <w:p w:rsidR="001E7C21" w:rsidRDefault="001E7C2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24F0987"/>
    <w:multiLevelType w:val="hybridMultilevel"/>
    <w:tmpl w:val="729E8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58"/>
    <w:rsid w:val="00025E77"/>
    <w:rsid w:val="00027312"/>
    <w:rsid w:val="000645F2"/>
    <w:rsid w:val="00082F03"/>
    <w:rsid w:val="000835A0"/>
    <w:rsid w:val="000934A2"/>
    <w:rsid w:val="001B0955"/>
    <w:rsid w:val="001E7C21"/>
    <w:rsid w:val="00227784"/>
    <w:rsid w:val="0023705D"/>
    <w:rsid w:val="00250A31"/>
    <w:rsid w:val="00251C13"/>
    <w:rsid w:val="002922D0"/>
    <w:rsid w:val="002E3073"/>
    <w:rsid w:val="00340024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437DA"/>
    <w:rsid w:val="00564951"/>
    <w:rsid w:val="00573BF9"/>
    <w:rsid w:val="005A3865"/>
    <w:rsid w:val="005A4A49"/>
    <w:rsid w:val="005B1D68"/>
    <w:rsid w:val="00611B37"/>
    <w:rsid w:val="006252B4"/>
    <w:rsid w:val="00646BA2"/>
    <w:rsid w:val="00656E4C"/>
    <w:rsid w:val="006661B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968C4"/>
    <w:rsid w:val="008D7C1C"/>
    <w:rsid w:val="0092291B"/>
    <w:rsid w:val="009273C4"/>
    <w:rsid w:val="00932D92"/>
    <w:rsid w:val="0095272C"/>
    <w:rsid w:val="00972024"/>
    <w:rsid w:val="009F04D2"/>
    <w:rsid w:val="009F2BA7"/>
    <w:rsid w:val="009F6DA0"/>
    <w:rsid w:val="00A01182"/>
    <w:rsid w:val="00A2180E"/>
    <w:rsid w:val="00AA3858"/>
    <w:rsid w:val="00AD13CB"/>
    <w:rsid w:val="00AD3FD8"/>
    <w:rsid w:val="00B00FF7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EB05C3"/>
    <w:rsid w:val="00EE2F6C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4756EAD8-182F-44DD-9EBE-EB230A75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file/d/1W_WbvCvlsHmf_sb20FLVTQBIyZCtNucd/view?usp=shar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file/d/1WrU1XkxkURcc1ut7kXHKLNZXqxL8Ycuy/view?usp=sharin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xt%20Gen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89262EDA5D40DF94ACFE9CC98C5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8EBF4-42CB-443B-BB31-834A5AF56B68}"/>
      </w:docPartPr>
      <w:docPartBody>
        <w:p w:rsidR="00000000" w:rsidRDefault="001D6233">
          <w:pPr>
            <w:pStyle w:val="C489262EDA5D40DF94ACFE9CC98C5970"/>
          </w:pPr>
          <w:r>
            <w:t>First Name</w:t>
          </w:r>
        </w:p>
      </w:docPartBody>
    </w:docPart>
    <w:docPart>
      <w:docPartPr>
        <w:name w:val="AF955AF5FA71470A970C88B7E6A06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CC66A-7162-4B56-9850-D0E878E68BDC}"/>
      </w:docPartPr>
      <w:docPartBody>
        <w:p w:rsidR="00000000" w:rsidRDefault="001D6233">
          <w:pPr>
            <w:pStyle w:val="AF955AF5FA71470A970C88B7E6A0666D"/>
          </w:pPr>
          <w:r>
            <w:t>Last Name</w:t>
          </w:r>
        </w:p>
      </w:docPartBody>
    </w:docPart>
    <w:docPart>
      <w:docPartPr>
        <w:name w:val="25D762C757A741A28B9187FA90673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93991-2A32-4549-BD5E-200B1478FED1}"/>
      </w:docPartPr>
      <w:docPartBody>
        <w:p w:rsidR="00000000" w:rsidRDefault="001D6233">
          <w:pPr>
            <w:pStyle w:val="25D762C757A741A28B9187FA90673216"/>
          </w:pPr>
          <w:r w:rsidRPr="009D0878">
            <w:t>Address</w:t>
          </w:r>
        </w:p>
      </w:docPartBody>
    </w:docPart>
    <w:docPart>
      <w:docPartPr>
        <w:name w:val="63DA45D4FE2345E181B563F18C218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7B2BF-2CE7-4A2A-B569-0A0F195EC9C9}"/>
      </w:docPartPr>
      <w:docPartBody>
        <w:p w:rsidR="00000000" w:rsidRDefault="001D6233">
          <w:pPr>
            <w:pStyle w:val="63DA45D4FE2345E181B563F18C218A7B"/>
          </w:pPr>
          <w:r w:rsidRPr="009D0878">
            <w:t>Phone</w:t>
          </w:r>
        </w:p>
      </w:docPartBody>
    </w:docPart>
    <w:docPart>
      <w:docPartPr>
        <w:name w:val="7E14E6CED23A426EAFB5F38C36C64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75CB-C61F-4B9B-A5AA-EF848948656C}"/>
      </w:docPartPr>
      <w:docPartBody>
        <w:p w:rsidR="00000000" w:rsidRDefault="001D6233">
          <w:pPr>
            <w:pStyle w:val="7E14E6CED23A426EAFB5F38C36C6463F"/>
          </w:pPr>
          <w:r w:rsidRPr="009D0878">
            <w:t>Email</w:t>
          </w:r>
        </w:p>
      </w:docPartBody>
    </w:docPart>
    <w:docPart>
      <w:docPartPr>
        <w:name w:val="CB30A424AD034478BD6E4667E6B6F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6A163-3554-42A5-95FB-703AB89EBC3E}"/>
      </w:docPartPr>
      <w:docPartBody>
        <w:p w:rsidR="00000000" w:rsidRDefault="001D6233">
          <w:pPr>
            <w:pStyle w:val="CB30A424AD034478BD6E4667E6B6FCD8"/>
          </w:pPr>
          <w:r w:rsidRPr="009D0878">
            <w:t>LinkedIn Profile</w:t>
          </w:r>
        </w:p>
      </w:docPartBody>
    </w:docPart>
    <w:docPart>
      <w:docPartPr>
        <w:name w:val="76815DDE97B34F60883395A49E562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D0462-2F6D-4891-9E14-B4CB6C6C2D9F}"/>
      </w:docPartPr>
      <w:docPartBody>
        <w:p w:rsidR="00000000" w:rsidRDefault="001D6233">
          <w:pPr>
            <w:pStyle w:val="76815DDE97B34F60883395A49E562980"/>
          </w:pPr>
          <w:r>
            <w:t>Skills</w:t>
          </w:r>
        </w:p>
      </w:docPartBody>
    </w:docPart>
    <w:docPart>
      <w:docPartPr>
        <w:name w:val="B3B9CD136FFE45388F7952FED2A88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8DC78-27DE-45EF-9C40-DC0D96071264}"/>
      </w:docPartPr>
      <w:docPartBody>
        <w:p w:rsidR="00000000" w:rsidRDefault="001D6233">
          <w:pPr>
            <w:pStyle w:val="B3B9CD136FFE45388F7952FED2A88AE6"/>
          </w:pPr>
          <w:r w:rsidRPr="00AD3FD8">
            <w:t>Experience</w:t>
          </w:r>
        </w:p>
      </w:docPartBody>
    </w:docPart>
    <w:docPart>
      <w:docPartPr>
        <w:name w:val="32E13711A70E48EAAEF41F94FF5EE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9364B-F621-48FF-BD64-6489507F718F}"/>
      </w:docPartPr>
      <w:docPartBody>
        <w:p w:rsidR="00000000" w:rsidRDefault="001D6233">
          <w:pPr>
            <w:pStyle w:val="32E13711A70E48EAAEF41F94FF5EE1A0"/>
          </w:pPr>
          <w:r w:rsidRPr="0070237E">
            <w:t>Education</w:t>
          </w:r>
        </w:p>
      </w:docPartBody>
    </w:docPart>
    <w:docPart>
      <w:docPartPr>
        <w:name w:val="96DAD9704CAE404DB27C82058EFC8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64123-8EFE-4DE2-B86F-FB4B6EF5F7FA}"/>
      </w:docPartPr>
      <w:docPartBody>
        <w:p w:rsidR="00000000" w:rsidRDefault="001D6233">
          <w:pPr>
            <w:pStyle w:val="96DAD9704CAE404DB27C82058EFC8440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33"/>
    <w:rsid w:val="001D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89262EDA5D40DF94ACFE9CC98C5970">
    <w:name w:val="C489262EDA5D40DF94ACFE9CC98C5970"/>
  </w:style>
  <w:style w:type="paragraph" w:customStyle="1" w:styleId="AF955AF5FA71470A970C88B7E6A0666D">
    <w:name w:val="AF955AF5FA71470A970C88B7E6A0666D"/>
  </w:style>
  <w:style w:type="paragraph" w:customStyle="1" w:styleId="25D762C757A741A28B9187FA90673216">
    <w:name w:val="25D762C757A741A28B9187FA90673216"/>
  </w:style>
  <w:style w:type="paragraph" w:customStyle="1" w:styleId="63DA45D4FE2345E181B563F18C218A7B">
    <w:name w:val="63DA45D4FE2345E181B563F18C218A7B"/>
  </w:style>
  <w:style w:type="paragraph" w:customStyle="1" w:styleId="7E14E6CED23A426EAFB5F38C36C6463F">
    <w:name w:val="7E14E6CED23A426EAFB5F38C36C6463F"/>
  </w:style>
  <w:style w:type="paragraph" w:customStyle="1" w:styleId="CB30A424AD034478BD6E4667E6B6FCD8">
    <w:name w:val="CB30A424AD034478BD6E4667E6B6FCD8"/>
  </w:style>
  <w:style w:type="paragraph" w:customStyle="1" w:styleId="78F92669C82A405F9DBEF157635C14B2">
    <w:name w:val="78F92669C82A405F9DBEF157635C14B2"/>
  </w:style>
  <w:style w:type="paragraph" w:customStyle="1" w:styleId="032F85282A75406993CE44FC1CBE9723">
    <w:name w:val="032F85282A75406993CE44FC1CBE9723"/>
  </w:style>
  <w:style w:type="paragraph" w:customStyle="1" w:styleId="76815DDE97B34F60883395A49E562980">
    <w:name w:val="76815DDE97B34F60883395A49E562980"/>
  </w:style>
  <w:style w:type="paragraph" w:customStyle="1" w:styleId="EB30D8294056460881BEE91DC3A1B2A5">
    <w:name w:val="EB30D8294056460881BEE91DC3A1B2A5"/>
  </w:style>
  <w:style w:type="paragraph" w:customStyle="1" w:styleId="50F990B11DF8476DBAD68BDCF0FE1708">
    <w:name w:val="50F990B11DF8476DBAD68BDCF0FE1708"/>
  </w:style>
  <w:style w:type="paragraph" w:customStyle="1" w:styleId="65EA6005B38A48C887C66B1441339636">
    <w:name w:val="65EA6005B38A48C887C66B1441339636"/>
  </w:style>
  <w:style w:type="paragraph" w:customStyle="1" w:styleId="E7DB5BC4A22D4B6683ECF0F6A319404D">
    <w:name w:val="E7DB5BC4A22D4B6683ECF0F6A319404D"/>
  </w:style>
  <w:style w:type="paragraph" w:customStyle="1" w:styleId="31F9CA4301644939A1A9BC62DC7FAAA2">
    <w:name w:val="31F9CA4301644939A1A9BC62DC7FAAA2"/>
  </w:style>
  <w:style w:type="paragraph" w:customStyle="1" w:styleId="B3B9CD136FFE45388F7952FED2A88AE6">
    <w:name w:val="B3B9CD136FFE45388F7952FED2A88AE6"/>
  </w:style>
  <w:style w:type="paragraph" w:customStyle="1" w:styleId="2428235FA836400E9298DEEDDCABAE65">
    <w:name w:val="2428235FA836400E9298DEEDDCABAE65"/>
  </w:style>
  <w:style w:type="paragraph" w:customStyle="1" w:styleId="8314A2D9EE914C3B91549D10C140A972">
    <w:name w:val="8314A2D9EE914C3B91549D10C140A972"/>
  </w:style>
  <w:style w:type="paragraph" w:customStyle="1" w:styleId="668E778A315F4FA9A74C7F1677732C34">
    <w:name w:val="668E778A315F4FA9A74C7F1677732C34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00CAAD08EC9643F0A26B78DC5008EA2B">
    <w:name w:val="00CAAD08EC9643F0A26B78DC5008EA2B"/>
  </w:style>
  <w:style w:type="paragraph" w:customStyle="1" w:styleId="36429E92C2C14A4CAA74A64C59F18D13">
    <w:name w:val="36429E92C2C14A4CAA74A64C59F18D13"/>
  </w:style>
  <w:style w:type="paragraph" w:customStyle="1" w:styleId="297BFC60F340463AB5D3020AF043DE38">
    <w:name w:val="297BFC60F340463AB5D3020AF043DE38"/>
  </w:style>
  <w:style w:type="paragraph" w:customStyle="1" w:styleId="8978E2DE4754463E8885652F2A85703C">
    <w:name w:val="8978E2DE4754463E8885652F2A85703C"/>
  </w:style>
  <w:style w:type="paragraph" w:customStyle="1" w:styleId="F5D98A2678B94422826A5C0523238C38">
    <w:name w:val="F5D98A2678B94422826A5C0523238C38"/>
  </w:style>
  <w:style w:type="paragraph" w:customStyle="1" w:styleId="F083B69BCD594D0CA25A5C5E7BF86916">
    <w:name w:val="F083B69BCD594D0CA25A5C5E7BF86916"/>
  </w:style>
  <w:style w:type="paragraph" w:customStyle="1" w:styleId="3D52E8774F104038BA7830FAEAA97292">
    <w:name w:val="3D52E8774F104038BA7830FAEAA97292"/>
  </w:style>
  <w:style w:type="paragraph" w:customStyle="1" w:styleId="32E13711A70E48EAAEF41F94FF5EE1A0">
    <w:name w:val="32E13711A70E48EAAEF41F94FF5EE1A0"/>
  </w:style>
  <w:style w:type="paragraph" w:customStyle="1" w:styleId="747CBB21070744B5B2FCADB21382D670">
    <w:name w:val="747CBB21070744B5B2FCADB21382D670"/>
  </w:style>
  <w:style w:type="paragraph" w:customStyle="1" w:styleId="850DAB7C882C49EA83EB6663FAD82A44">
    <w:name w:val="850DAB7C882C49EA83EB6663FAD82A44"/>
  </w:style>
  <w:style w:type="paragraph" w:customStyle="1" w:styleId="8218878F097C41D4AD939F4A1C3F3A9E">
    <w:name w:val="8218878F097C41D4AD939F4A1C3F3A9E"/>
  </w:style>
  <w:style w:type="paragraph" w:customStyle="1" w:styleId="5192EFD67BF84EC7A9EC81957C0E3527">
    <w:name w:val="5192EFD67BF84EC7A9EC81957C0E3527"/>
  </w:style>
  <w:style w:type="paragraph" w:customStyle="1" w:styleId="1784E6B4104348DEBDDA4D0D6877C787">
    <w:name w:val="1784E6B4104348DEBDDA4D0D6877C787"/>
  </w:style>
  <w:style w:type="paragraph" w:customStyle="1" w:styleId="40582E638C714599B6D452296771C3AA">
    <w:name w:val="40582E638C714599B6D452296771C3AA"/>
  </w:style>
  <w:style w:type="paragraph" w:customStyle="1" w:styleId="2052BFB09CE04403BF9218568567C55C">
    <w:name w:val="2052BFB09CE04403BF9218568567C55C"/>
  </w:style>
  <w:style w:type="paragraph" w:customStyle="1" w:styleId="47BDE59630ED42C682C192C74B6513BA">
    <w:name w:val="47BDE59630ED42C682C192C74B6513BA"/>
  </w:style>
  <w:style w:type="paragraph" w:customStyle="1" w:styleId="1787A54FA281456B897E9727E4C97B0B">
    <w:name w:val="1787A54FA281456B897E9727E4C97B0B"/>
  </w:style>
  <w:style w:type="paragraph" w:customStyle="1" w:styleId="ACC06705F84847879914ADDE31709DA3">
    <w:name w:val="ACC06705F84847879914ADDE31709DA3"/>
  </w:style>
  <w:style w:type="paragraph" w:customStyle="1" w:styleId="96DAD9704CAE404DB27C82058EFC8440">
    <w:name w:val="96DAD9704CAE404DB27C82058EFC8440"/>
  </w:style>
  <w:style w:type="paragraph" w:customStyle="1" w:styleId="CB9C132634F84D1DB8625A06227659E8">
    <w:name w:val="CB9C132634F84D1DB8625A0622765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Mayank</Abstract>
  <CompanyAddress>T-4, Ward No.6,  Mehrauli , New Delhi- 110030</CompanyAddress>
  <CompanyPhone>+91 7827916970</CompanyPhone>
  <CompanyFax/>
  <CompanyEmail>mayankrathore2018@gmail.com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48C1E4-777E-4BA3-944A-B0164D17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30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 Gen</dc:creator>
  <cp:keywords>https://www.linkedin.com/in/mayank-rathore-6b726721b/</cp:keywords>
  <dc:description/>
  <cp:lastModifiedBy>Next Gen</cp:lastModifiedBy>
  <cp:revision>9</cp:revision>
  <dcterms:created xsi:type="dcterms:W3CDTF">2022-08-24T06:29:00Z</dcterms:created>
  <dcterms:modified xsi:type="dcterms:W3CDTF">2022-08-24T06:59:00Z</dcterms:modified>
  <cp:category>Rathore</cp:category>
</cp:coreProperties>
</file>